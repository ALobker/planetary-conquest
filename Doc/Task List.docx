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74" w:rsidRDefault="00395188">
      <w:r>
        <w:t>Dit is een simpel lijstje dat ik binnen 5 minuten heb bedacht:</w:t>
      </w:r>
    </w:p>
    <w:p w:rsidR="00395188" w:rsidRPr="00395188" w:rsidRDefault="00395188" w:rsidP="00FD54AD">
      <w:pPr>
        <w:pStyle w:val="Heading1"/>
        <w:rPr>
          <w:lang w:val="en-US"/>
        </w:rPr>
      </w:pPr>
      <w:bookmarkStart w:id="0" w:name="_GoBack"/>
      <w:bookmarkEnd w:id="0"/>
      <w:r w:rsidRPr="00395188">
        <w:rPr>
          <w:lang w:val="en-US"/>
        </w:rPr>
        <w:br/>
      </w:r>
      <w:proofErr w:type="spellStart"/>
      <w:r w:rsidRPr="00395188">
        <w:rPr>
          <w:lang w:val="en-US"/>
        </w:rPr>
        <w:t>Takenlijst</w:t>
      </w:r>
      <w:proofErr w:type="spellEnd"/>
    </w:p>
    <w:p w:rsidR="00395188" w:rsidRPr="00395188" w:rsidRDefault="00395188">
      <w:pPr>
        <w:rPr>
          <w:lang w:val="en-US"/>
        </w:rPr>
      </w:pPr>
      <w:r w:rsidRPr="00395188">
        <w:rPr>
          <w:lang w:val="en-US"/>
        </w:rPr>
        <w:t>UI design</w:t>
      </w:r>
    </w:p>
    <w:p w:rsidR="00395188" w:rsidRPr="00395188" w:rsidRDefault="00395188">
      <w:pPr>
        <w:rPr>
          <w:lang w:val="en-US"/>
        </w:rPr>
      </w:pPr>
      <w:r w:rsidRPr="00395188">
        <w:rPr>
          <w:lang w:val="en-US"/>
        </w:rPr>
        <w:t>Unit/camp</w:t>
      </w:r>
      <w:r>
        <w:rPr>
          <w:lang w:val="en-US"/>
        </w:rPr>
        <w:t>/arrow</w:t>
      </w:r>
      <w:r w:rsidRPr="00395188">
        <w:rPr>
          <w:lang w:val="en-US"/>
        </w:rPr>
        <w:t xml:space="preserve"> design</w:t>
      </w:r>
    </w:p>
    <w:p w:rsidR="00395188" w:rsidRDefault="00395188">
      <w:pPr>
        <w:rPr>
          <w:lang w:val="en-US"/>
        </w:rPr>
      </w:pPr>
      <w:r>
        <w:rPr>
          <w:lang w:val="en-US"/>
        </w:rPr>
        <w:t>Map generation (3d object, grid)</w:t>
      </w:r>
    </w:p>
    <w:p w:rsidR="00395188" w:rsidRDefault="00395188">
      <w:pPr>
        <w:rPr>
          <w:lang w:val="en-US"/>
        </w:rPr>
      </w:pPr>
      <w:r>
        <w:rPr>
          <w:lang w:val="en-US"/>
        </w:rPr>
        <w:t>Mechanics</w:t>
      </w:r>
    </w:p>
    <w:p w:rsidR="00395188" w:rsidRDefault="00395188">
      <w:pPr>
        <w:rPr>
          <w:lang w:val="en-US"/>
        </w:rPr>
      </w:pPr>
      <w:r>
        <w:rPr>
          <w:lang w:val="en-US"/>
        </w:rPr>
        <w:t>AI</w:t>
      </w:r>
    </w:p>
    <w:p w:rsidR="00395188" w:rsidRDefault="00395188">
      <w:pPr>
        <w:rPr>
          <w:lang w:val="en-US"/>
        </w:rPr>
      </w:pPr>
      <w:r>
        <w:rPr>
          <w:lang w:val="en-US"/>
        </w:rPr>
        <w:t>Multiplayer</w:t>
      </w:r>
    </w:p>
    <w:p w:rsidR="00395188" w:rsidRDefault="00395188">
      <w:pPr>
        <w:rPr>
          <w:lang w:val="en-US"/>
        </w:rPr>
      </w:pPr>
      <w:r>
        <w:rPr>
          <w:lang w:val="en-US"/>
        </w:rPr>
        <w:t>Audio</w:t>
      </w:r>
    </w:p>
    <w:p w:rsidR="00395188" w:rsidRDefault="00395188">
      <w:pPr>
        <w:rPr>
          <w:lang w:val="en-US"/>
        </w:rPr>
      </w:pPr>
      <w:r>
        <w:rPr>
          <w:lang w:val="en-US"/>
        </w:rPr>
        <w:t>Scene building</w:t>
      </w:r>
    </w:p>
    <w:p w:rsidR="00395188" w:rsidRDefault="00395188">
      <w:pPr>
        <w:rPr>
          <w:lang w:val="en-US"/>
        </w:rPr>
      </w:pPr>
      <w:r>
        <w:rPr>
          <w:lang w:val="en-US"/>
        </w:rPr>
        <w:t>Story/tutorial</w:t>
      </w:r>
    </w:p>
    <w:p w:rsidR="00395188" w:rsidRDefault="00395188">
      <w:pPr>
        <w:rPr>
          <w:lang w:val="en-US"/>
        </w:rPr>
      </w:pPr>
      <w:r>
        <w:rPr>
          <w:lang w:val="en-US"/>
        </w:rPr>
        <w:t>Project lead</w:t>
      </w:r>
    </w:p>
    <w:p w:rsidR="00395188" w:rsidRPr="00395188" w:rsidRDefault="00395188">
      <w:pPr>
        <w:rPr>
          <w:lang w:val="en-US"/>
        </w:rPr>
      </w:pPr>
      <w:r>
        <w:rPr>
          <w:lang w:val="en-US"/>
        </w:rPr>
        <w:t>Research/perks/power-ups</w:t>
      </w:r>
    </w:p>
    <w:sectPr w:rsidR="00395188" w:rsidRPr="00395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71"/>
    <w:rsid w:val="000558CE"/>
    <w:rsid w:val="00056273"/>
    <w:rsid w:val="000635C4"/>
    <w:rsid w:val="00065DD5"/>
    <w:rsid w:val="000745B5"/>
    <w:rsid w:val="00134E62"/>
    <w:rsid w:val="001A040A"/>
    <w:rsid w:val="001A5EFB"/>
    <w:rsid w:val="001E60DB"/>
    <w:rsid w:val="00215D88"/>
    <w:rsid w:val="00224DB8"/>
    <w:rsid w:val="00241959"/>
    <w:rsid w:val="00243132"/>
    <w:rsid w:val="002565A9"/>
    <w:rsid w:val="00271344"/>
    <w:rsid w:val="00283EEC"/>
    <w:rsid w:val="00367602"/>
    <w:rsid w:val="00381F66"/>
    <w:rsid w:val="003924FA"/>
    <w:rsid w:val="00395188"/>
    <w:rsid w:val="00396D96"/>
    <w:rsid w:val="00447E70"/>
    <w:rsid w:val="004568EE"/>
    <w:rsid w:val="004656BE"/>
    <w:rsid w:val="004743FA"/>
    <w:rsid w:val="004C4383"/>
    <w:rsid w:val="005265CA"/>
    <w:rsid w:val="00571173"/>
    <w:rsid w:val="005A6154"/>
    <w:rsid w:val="00682D13"/>
    <w:rsid w:val="006B08DA"/>
    <w:rsid w:val="007B00FE"/>
    <w:rsid w:val="007B29AC"/>
    <w:rsid w:val="007C3024"/>
    <w:rsid w:val="007D57E8"/>
    <w:rsid w:val="00831E4A"/>
    <w:rsid w:val="00865D8E"/>
    <w:rsid w:val="008A55DF"/>
    <w:rsid w:val="008B4461"/>
    <w:rsid w:val="008B4AF9"/>
    <w:rsid w:val="008D0402"/>
    <w:rsid w:val="008D3555"/>
    <w:rsid w:val="00910751"/>
    <w:rsid w:val="00927D36"/>
    <w:rsid w:val="009411BC"/>
    <w:rsid w:val="00942724"/>
    <w:rsid w:val="009873BC"/>
    <w:rsid w:val="009B79E1"/>
    <w:rsid w:val="00A2118B"/>
    <w:rsid w:val="00A8788A"/>
    <w:rsid w:val="00A9423A"/>
    <w:rsid w:val="00AB45DF"/>
    <w:rsid w:val="00AC2671"/>
    <w:rsid w:val="00AE4C46"/>
    <w:rsid w:val="00B35D2B"/>
    <w:rsid w:val="00BA5BA2"/>
    <w:rsid w:val="00BB63F7"/>
    <w:rsid w:val="00BF2F45"/>
    <w:rsid w:val="00C17455"/>
    <w:rsid w:val="00C42A4E"/>
    <w:rsid w:val="00C769C7"/>
    <w:rsid w:val="00CA50B8"/>
    <w:rsid w:val="00CD592C"/>
    <w:rsid w:val="00CF4FF6"/>
    <w:rsid w:val="00D6392C"/>
    <w:rsid w:val="00DC3D0E"/>
    <w:rsid w:val="00DE5D1F"/>
    <w:rsid w:val="00E35E60"/>
    <w:rsid w:val="00E57F29"/>
    <w:rsid w:val="00EF7545"/>
    <w:rsid w:val="00F1429C"/>
    <w:rsid w:val="00F46593"/>
    <w:rsid w:val="00FD54AD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F7D597C9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TU Delft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Löbker</dc:creator>
  <cp:keywords/>
  <dc:description/>
  <cp:lastModifiedBy>Antony Löbker</cp:lastModifiedBy>
  <cp:revision>3</cp:revision>
  <dcterms:created xsi:type="dcterms:W3CDTF">2017-01-19T13:13:00Z</dcterms:created>
  <dcterms:modified xsi:type="dcterms:W3CDTF">2017-01-19T13:15:00Z</dcterms:modified>
</cp:coreProperties>
</file>